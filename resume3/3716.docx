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7B" w:rsidRDefault="002B35E5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2628900</wp:posOffset>
                </wp:positionV>
                <wp:extent cx="1692910" cy="4368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3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2B35E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www.</w:t>
                            </w:r>
                            <w:r w:rsidR="00271112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job592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26" type="#_x0000_t202" style="position:absolute;left:0;text-align:left;margin-left:-47.5pt;margin-top:207pt;width:133.3pt;height:3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" filled="f" stroked="f">
                <v:textbox>
                  <w:txbxContent>
                    <w:p w:rsidR="00E2607B" w:rsidRDefault="002B35E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www.</w:t>
                      </w:r>
                      <w:r w:rsidR="00271112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job592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27111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职业圈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7" style="position:absolute;left:0;text-align:left;margin-left:-58.5pt;margin-top:168.8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" filled="f" stroked="f">
                <v:textbox style="mso-fit-shape-to-text:t">
                  <w:txbxContent>
                    <w:p w:rsidR="00E2607B" w:rsidRDefault="0027111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职业圈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2B35E5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13800138000</w:t>
                            </w:r>
                          </w:p>
                          <w:p w:rsidR="00E2607B" w:rsidRDefault="0027111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zhiyequan</w:t>
                            </w:r>
                            <w:r w:rsidR="002B35E5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8" style="position:absolute;left:0;text-align:left;margin-left:-47.75pt;margin-top:280.55pt;width:110.9pt;height:107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BvO9t2UAQAA9gIA&#10;AA4AAAAAAAAAAAAAAAAALgIAAGRycy9lMm9Eb2MueG1sUEsBAi0AFAAGAAgAAAAhAIddqYnhAAAA&#10;CwEAAA8AAAAAAAAAAAAAAAAA7gMAAGRycy9kb3ducmV2LnhtbFBLBQYAAAAABAAEAPMAAAD8BAAA&#10;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2B35E5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13800138000</w:t>
                      </w:r>
                    </w:p>
                    <w:p w:rsidR="00E2607B" w:rsidRDefault="0027111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zhiyequan</w:t>
                      </w:r>
                      <w:r w:rsidR="002B35E5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@163.com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CB9984" id="KSO_Shape" o:spid="_x0000_s1026" style="position:absolute;left:0;text-align:left;margin-left:-65.15pt;margin-top:294.9pt;width:12.8pt;height:12.0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206,120049;105681,47029;94038,92631;89424,65078;84129,57462;87938,56626;91034,55171;93481,53190;95246,50621;96577,47029;46360,101113;54875,64583;46360,65480;49673,56967;52986,55698;55649,53902;57631,51549;59025,48639;17497,21751;14004,24133;12334,28063;12891,129176;15549,132425;19691,133693;139077,132765;142075,129826;142972,28805;141673,24690;138427,21999;125629,26423;27234,21411;108813,16801;135583,9066;141426,9963;146588,12438;150762,16275;153729,21132;155182,26825;155059,129300;153327,134838;150143,139541;145785,143161;140499,145389;19691,146039;13849,145141;8656,142635;4482,138830;1546,133972;93,128310;216,25804;1917,20266;5101,15532;9490,11912;14776,9684;29645,9066" o:connectangles="0,0,0,0,0,0,0,0,0,0,0,0,0,0,0,0,0,0,0,0,0,0,0,0,0,0,0,0,0,0,0,0,0,0,0,0,0,0,0,0,0,0,0,0,0,0,0,0,0,0,0,0,0,0,0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4" o:spid="_x0000_s1029" type="#_x0000_t202" style="position:absolute;left:0;text-align:left;margin-left:133.4pt;margin-top:-3.7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27" o:spid="_x0000_s1030" type="#_x0000_t202" style="position:absolute;left:0;text-align:left;margin-left:133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32" o:spid="_x0000_s1031" type="#_x0000_t202" style="position:absolute;left:0;text-align:left;margin-left:133.4pt;margin-top:376.1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41" o:spid="_x0000_s1032" type="#_x0000_t202" style="position:absolute;left:0;text-align:left;margin-left:133.4pt;margin-top:507.7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69" o:spid="_x0000_s1033" type="#_x0000_t202" style="position:absolute;left:0;text-align:left;margin-left:133.4pt;margin-top:640.55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2011.09—2015.6    </w:t>
                            </w:r>
                            <w:r w:rsidR="00271112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******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大学        物流管理专业         本科学历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4" style="position:absolute;left:0;text-align:left;margin-left:111.3pt;margin-top:31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2011.09—2015.6    </w:t>
                      </w:r>
                      <w:r w:rsidR="00271112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******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大学        物流管理专业         本科学历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武汉</w:t>
                            </w:r>
                            <w:r w:rsidR="00271112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*******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 w:rsidR="00E2607B" w:rsidRDefault="00E2607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2013.03—2015.10      武汉</w:t>
                            </w:r>
                            <w:r w:rsidR="00271112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******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有限公司    产品经理 / 主设计师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</w:t>
                            </w:r>
                            <w:r w:rsidR="00271112"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******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》获银奖，团队4人注册公司；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</w:t>
                            </w:r>
                            <w:r w:rsidR="00271112"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杂志编辑app，</w:t>
                            </w:r>
                            <w:r w:rsidR="00271112"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在线模板app，到</w:t>
                            </w:r>
                            <w:proofErr w:type="gram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最终版</w:t>
                            </w:r>
                            <w:proofErr w:type="gram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="00271112"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**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简历app应用；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111.1pt;margin-top:175.9pt;width:382.7pt;height:16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武汉</w:t>
                      </w:r>
                      <w:r w:rsidR="00271112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*******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 w:rsidR="00E2607B" w:rsidRDefault="00E2607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2013.03—2015.10      武汉</w:t>
                      </w:r>
                      <w:r w:rsidR="00271112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******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有限公司    产品经理 / 主设计师 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</w:t>
                      </w:r>
                      <w:r w:rsidR="00271112"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******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》获银奖，团队4人注册公司；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经历</w:t>
                      </w:r>
                      <w:r w:rsidR="00271112"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杂志编辑app，</w:t>
                      </w:r>
                      <w:r w:rsidR="00271112"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在线模板app，到</w:t>
                      </w:r>
                      <w:proofErr w:type="gramStart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最终版</w:t>
                      </w:r>
                      <w:proofErr w:type="gramEnd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的</w:t>
                      </w:r>
                      <w:r w:rsidR="00271112"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**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简历app应用；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Xmind</w:t>
                            </w:r>
                            <w:proofErr w:type="spell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等脑图工具，精通PPT操作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26" o:spid="_x0000_s1036" style="position:absolute;left:0;text-align:left;margin-left:111.1pt;margin-top:544.85pt;width:382.7pt;height:7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</w:t>
                      </w:r>
                      <w:proofErr w:type="spellStart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Xmind</w:t>
                      </w:r>
                      <w:proofErr w:type="spellEnd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等脑图工具，精通PPT操作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</w:t>
                            </w:r>
                            <w:r w:rsidR="00271112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*******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大学工程技术学院学生会     体育部部长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</w:t>
                            </w:r>
                            <w:r w:rsidR="00271112"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****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7" style="position:absolute;left:0;text-align:left;margin-left:111.2pt;margin-top:409.65pt;width:382.6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</w:t>
                      </w:r>
                      <w:r w:rsidR="00271112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*******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大学工程技术学院学生会     体育部部长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</w:t>
                      </w:r>
                      <w:r w:rsidR="00271112"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****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28" o:spid="_x0000_s1038" style="position:absolute;left:0;text-align:left;margin-left:111.1pt;margin-top:677.1pt;width:382.7pt;height:4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2" o:spid="_x0000_s1039" style="position:absolute;left:0;text-align:left;margin-left:-75.5pt;margin-top:245.3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产品经理、运营专员岗位</w:t>
                            </w:r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7" o:spid="_x0000_s1040" style="position:absolute;left:0;text-align:left;margin-left:-73.45pt;margin-top:-28.55pt;width:137.35pt;height:37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求职意向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3" o:spid="_x0000_s1041" style="position:absolute;left:0;text-align:left;margin-left:-75.5pt;margin-top:236.85pt;width:125.25pt;height:3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4" o:spid="_x0000_s1042" style="position:absolute;left:0;text-align:left;margin-left:-75.5pt;margin-top:397.3pt;width:130.55pt;height:41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5" o:spid="_x0000_s1043" style="position:absolute;left:0;text-align:left;margin-left:-75.5pt;margin-top:511.2pt;width:135.9pt;height:3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外语证书：英语CET6、CET4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资格证书：Adobe国际认证证书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22" o:spid="_x0000_s1044" style="position:absolute;left:0;text-align:left;margin-left:-73.45pt;margin-top:443.8pt;width:149.55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外语证书：英语CET6、CET4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资格证书：Adobe国际认证证书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23" o:spid="_x0000_s1045" style="position:absolute;left:0;text-align:left;margin-left:-73.85pt;margin-top:557.3pt;width:142.85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良好的公共关系意识，善于沟通，活动策划和组织协调能力。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良好的心态和责任感，吃苦耐劳，擅于管理，勇于面对挑战。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271112"/>
    <w:rsid w:val="002B35E5"/>
    <w:rsid w:val="007669CA"/>
    <w:rsid w:val="00843008"/>
    <w:rsid w:val="008B11F0"/>
    <w:rsid w:val="00E2607B"/>
    <w:rsid w:val="00EC5270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4</TotalTime>
  <Pages>1</Pages>
  <Words>7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caitan</cp:lastModifiedBy>
  <cp:revision>7</cp:revision>
  <dcterms:created xsi:type="dcterms:W3CDTF">2016-03-10T05:15:00Z</dcterms:created>
  <dcterms:modified xsi:type="dcterms:W3CDTF">2017-08-03T09:00:00Z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